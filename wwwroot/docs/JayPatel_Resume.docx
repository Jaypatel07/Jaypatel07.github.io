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30A79" w14:textId="41ED6A60" w:rsidR="00C067C5" w:rsidRPr="00843164" w:rsidRDefault="00444A59" w:rsidP="00444A59">
      <w:pPr>
        <w:pStyle w:val="Title"/>
      </w:pPr>
      <w:r>
        <w:t>Jay PateL</w:t>
      </w:r>
    </w:p>
    <w:tbl>
      <w:tblPr>
        <w:tblStyle w:val="ResumeTable"/>
        <w:tblW w:w="6725" w:type="pct"/>
        <w:jc w:val="center"/>
        <w:shd w:val="clear" w:color="auto" w:fill="DFDFDF" w:themeFill="background2" w:themeFillShade="E6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12202"/>
      </w:tblGrid>
      <w:tr w:rsidR="00260D3F" w:rsidRPr="00843164" w14:paraId="483B9444" w14:textId="77777777" w:rsidTr="008A4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3"/>
          <w:tblHeader/>
          <w:jc w:val="center"/>
        </w:trPr>
        <w:tc>
          <w:tcPr>
            <w:tcW w:w="5000" w:type="pct"/>
            <w:shd w:val="clear" w:color="auto" w:fill="auto"/>
          </w:tcPr>
          <w:p w14:paraId="6715BE8A" w14:textId="6AD07F5E" w:rsidR="00C02482" w:rsidRPr="00A4034A" w:rsidRDefault="00444A59" w:rsidP="00444A59">
            <w:pPr>
              <w:pStyle w:val="ContactInfo"/>
              <w:tabs>
                <w:tab w:val="left" w:pos="8664"/>
              </w:tabs>
              <w:rPr>
                <w:b/>
                <w:bCs/>
              </w:rPr>
            </w:pPr>
            <w:r w:rsidRPr="00444A59">
              <w:rPr>
                <w:b/>
                <w:bCs/>
              </w:rPr>
              <w:t>0107.patel.jay@gmail.com</w:t>
            </w:r>
            <w:r w:rsidRPr="00814D6B">
              <w:rPr>
                <w:b/>
                <w:bCs/>
              </w:rPr>
              <w:t xml:space="preserve"> | </w:t>
            </w:r>
            <w:hyperlink r:id="rId10" w:history="1">
              <w:r w:rsidRPr="00BF712E">
                <w:rPr>
                  <w:rStyle w:val="Hyperlink"/>
                  <w:b/>
                  <w:bCs/>
                </w:rPr>
                <w:t>linkedin.com/in/jay-</w:t>
              </w:r>
              <w:proofErr w:type="spellStart"/>
              <w:r>
                <w:rPr>
                  <w:rStyle w:val="Hyperlink"/>
                  <w:b/>
                  <w:bCs/>
                </w:rPr>
                <w:t>p</w:t>
              </w:r>
              <w:r w:rsidRPr="00BF712E">
                <w:rPr>
                  <w:rStyle w:val="Hyperlink"/>
                  <w:b/>
                  <w:bCs/>
                </w:rPr>
                <w:t>atel</w:t>
              </w:r>
              <w:proofErr w:type="spellEnd"/>
              <w:r w:rsidRPr="00BF712E">
                <w:rPr>
                  <w:rStyle w:val="Hyperlink"/>
                  <w:b/>
                  <w:bCs/>
                </w:rPr>
                <w:t>-</w:t>
              </w:r>
            </w:hyperlink>
            <w:r>
              <w:rPr>
                <w:b/>
                <w:bCs/>
              </w:rPr>
              <w:t xml:space="preserve"> | </w:t>
            </w:r>
            <w:hyperlink r:id="rId11" w:history="1">
              <w:r w:rsidRPr="00BF712E">
                <w:rPr>
                  <w:rStyle w:val="Hyperlink"/>
                  <w:b/>
                  <w:bCs/>
                </w:rPr>
                <w:t>github.com/Jaypatel07</w:t>
              </w:r>
            </w:hyperlink>
            <w:r w:rsidR="00317CC4">
              <w:rPr>
                <w:b/>
                <w:bCs/>
              </w:rPr>
              <w:t xml:space="preserve"> </w:t>
            </w:r>
            <w:r w:rsidR="00F1200C">
              <w:rPr>
                <w:b/>
                <w:bCs/>
              </w:rPr>
              <w:t xml:space="preserve">| </w:t>
            </w:r>
            <w:hyperlink r:id="rId12" w:history="1">
              <w:r w:rsidR="00F1200C" w:rsidRPr="001F2436">
                <w:rPr>
                  <w:rStyle w:val="Hyperlink"/>
                  <w:b/>
                  <w:bCs/>
                </w:rPr>
                <w:t>jay--patel.com</w:t>
              </w:r>
            </w:hyperlink>
          </w:p>
        </w:tc>
      </w:tr>
    </w:tbl>
    <w:p w14:paraId="30B3D044" w14:textId="01F33D6F" w:rsidR="00126049" w:rsidRPr="00843164" w:rsidRDefault="00317CC4" w:rsidP="00053E7F">
      <w:pPr>
        <w:pStyle w:val="Heading1"/>
        <w:pBdr>
          <w:bottom w:val="double" w:sz="2" w:space="0" w:color="595959" w:themeColor="text1" w:themeTint="A6"/>
        </w:pBdr>
      </w:pPr>
      <w:r>
        <w:t>Technical skills</w:t>
      </w:r>
      <w:r w:rsidR="00836FA2">
        <w:t xml:space="preserve">  </w:t>
      </w:r>
    </w:p>
    <w:tbl>
      <w:tblPr>
        <w:tblStyle w:val="ResumeTable"/>
        <w:tblW w:w="5199" w:type="pct"/>
        <w:tblLayout w:type="fixed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433"/>
      </w:tblGrid>
      <w:tr w:rsidR="00260D3F" w:rsidRPr="00843164" w14:paraId="0B86DA80" w14:textId="77777777" w:rsidTr="006E2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4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tbl>
            <w:tblPr>
              <w:tblStyle w:val="TableGridLight"/>
              <w:tblpPr w:leftFromText="180" w:rightFromText="180" w:vertAnchor="page" w:horzAnchor="page" w:tblpX="74" w:tblpY="81"/>
              <w:tblOverlap w:val="never"/>
              <w:tblW w:w="99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0"/>
              <w:gridCol w:w="180"/>
              <w:gridCol w:w="2251"/>
              <w:gridCol w:w="2251"/>
              <w:gridCol w:w="2788"/>
            </w:tblGrid>
            <w:tr w:rsidR="001E52F5" w14:paraId="15F7D319" w14:textId="17D3161C" w:rsidTr="00F1200C">
              <w:trPr>
                <w:trHeight w:val="1090"/>
              </w:trPr>
              <w:tc>
                <w:tcPr>
                  <w:tcW w:w="1227" w:type="pct"/>
                  <w:shd w:val="clear" w:color="auto" w:fill="auto"/>
                </w:tcPr>
                <w:p w14:paraId="3A5255DD" w14:textId="36465124" w:rsidR="001E52F5" w:rsidRPr="006E2589" w:rsidRDefault="001E52F5" w:rsidP="00706F8E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 w:rsidRPr="006E2589">
                    <w:rPr>
                      <w:b/>
                      <w:bCs/>
                    </w:rPr>
                    <w:t>Languages</w:t>
                  </w:r>
                </w:p>
                <w:p w14:paraId="03B4D6CE" w14:textId="77777777" w:rsidR="001E52F5" w:rsidRDefault="001E52F5" w:rsidP="000F7F98">
                  <w:pPr>
                    <w:pStyle w:val="ListParagraph"/>
                    <w:ind w:left="0"/>
                    <w:jc w:val="both"/>
                  </w:pPr>
                  <w:r>
                    <w:t xml:space="preserve">                            </w:t>
                  </w:r>
                </w:p>
                <w:p w14:paraId="4BA1564E" w14:textId="77777777" w:rsidR="001E52F5" w:rsidRDefault="001E52F5" w:rsidP="000F7F98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</w:pPr>
                  <w:r>
                    <w:t>JavaScript</w:t>
                  </w:r>
                </w:p>
                <w:p w14:paraId="0778D464" w14:textId="77777777" w:rsidR="001E52F5" w:rsidRDefault="001E52F5" w:rsidP="000F7F98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</w:pPr>
                  <w:r>
                    <w:t>C#</w:t>
                  </w:r>
                </w:p>
                <w:p w14:paraId="4178C2F1" w14:textId="77777777" w:rsidR="001E52F5" w:rsidRDefault="001E52F5" w:rsidP="000F7F98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</w:pPr>
                  <w:r>
                    <w:t>Python</w:t>
                  </w:r>
                </w:p>
              </w:tc>
              <w:tc>
                <w:tcPr>
                  <w:tcW w:w="1228" w:type="pct"/>
                  <w:gridSpan w:val="2"/>
                </w:tcPr>
                <w:p w14:paraId="50DB5D62" w14:textId="0DFDB05D" w:rsidR="001E52F5" w:rsidRPr="006E2589" w:rsidRDefault="001E52F5" w:rsidP="00706F8E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 w:rsidRPr="006E2589">
                    <w:rPr>
                      <w:b/>
                      <w:bCs/>
                    </w:rPr>
                    <w:t>Front</w:t>
                  </w:r>
                  <w:r w:rsidR="00D31686">
                    <w:rPr>
                      <w:b/>
                      <w:bCs/>
                    </w:rPr>
                    <w:t xml:space="preserve"> </w:t>
                  </w:r>
                  <w:r w:rsidRPr="006E2589">
                    <w:rPr>
                      <w:b/>
                      <w:bCs/>
                    </w:rPr>
                    <w:t>End</w:t>
                  </w:r>
                </w:p>
                <w:p w14:paraId="0A9A5D89" w14:textId="77777777" w:rsidR="001E52F5" w:rsidRDefault="001E52F5" w:rsidP="000F7F98">
                  <w:pPr>
                    <w:pStyle w:val="ListParagraph"/>
                    <w:ind w:left="0"/>
                    <w:jc w:val="both"/>
                  </w:pPr>
                </w:p>
                <w:p w14:paraId="5F02F795" w14:textId="77777777" w:rsidR="001E52F5" w:rsidRDefault="001E52F5" w:rsidP="000F7F98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</w:pPr>
                  <w:r>
                    <w:t>HTML5</w:t>
                  </w:r>
                </w:p>
                <w:p w14:paraId="0FE0EC6B" w14:textId="77777777" w:rsidR="001E52F5" w:rsidRDefault="001E52F5" w:rsidP="000F7F98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</w:pPr>
                  <w:r>
                    <w:t xml:space="preserve"> CSS3</w:t>
                  </w:r>
                </w:p>
                <w:p w14:paraId="42DA7DD1" w14:textId="77777777" w:rsidR="001E52F5" w:rsidRDefault="001E52F5" w:rsidP="000F7F98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</w:pPr>
                  <w:r>
                    <w:t>jQuery</w:t>
                  </w:r>
                </w:p>
                <w:p w14:paraId="53199690" w14:textId="77777777" w:rsidR="001E52F5" w:rsidRDefault="001E52F5" w:rsidP="000F7F98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</w:pPr>
                  <w:r>
                    <w:t xml:space="preserve">Bootstrap </w:t>
                  </w:r>
                </w:p>
                <w:p w14:paraId="17B1F1C6" w14:textId="77777777" w:rsidR="001E52F5" w:rsidRDefault="001E52F5" w:rsidP="000F7F98">
                  <w:pPr>
                    <w:pStyle w:val="ListParagraph"/>
                    <w:ind w:left="0"/>
                    <w:jc w:val="both"/>
                  </w:pPr>
                </w:p>
              </w:tc>
              <w:tc>
                <w:tcPr>
                  <w:tcW w:w="1137" w:type="pct"/>
                  <w:vMerge w:val="restart"/>
                </w:tcPr>
                <w:p w14:paraId="2094FC25" w14:textId="42370E7A" w:rsidR="001E52F5" w:rsidRPr="006E2589" w:rsidRDefault="001E52F5" w:rsidP="00C062AF">
                  <w:pPr>
                    <w:jc w:val="center"/>
                    <w:rPr>
                      <w:b/>
                      <w:bCs/>
                    </w:rPr>
                  </w:pPr>
                  <w:r w:rsidRPr="006E2589">
                    <w:rPr>
                      <w:b/>
                      <w:bCs/>
                    </w:rPr>
                    <w:t>Methodology</w:t>
                  </w:r>
                </w:p>
                <w:p w14:paraId="0E99C84C" w14:textId="77777777" w:rsidR="001E52F5" w:rsidRDefault="001E52F5" w:rsidP="000F7F98">
                  <w:pPr>
                    <w:jc w:val="both"/>
                  </w:pPr>
                </w:p>
                <w:p w14:paraId="3CA5CF92" w14:textId="77777777" w:rsidR="001E52F5" w:rsidRDefault="001E52F5" w:rsidP="000F7F98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</w:pPr>
                  <w:r>
                    <w:t>OOP</w:t>
                  </w:r>
                </w:p>
                <w:p w14:paraId="0261833B" w14:textId="32AFCDE5" w:rsidR="001E52F5" w:rsidRDefault="001E52F5" w:rsidP="000F7F98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</w:pPr>
                  <w:r>
                    <w:t>MVC</w:t>
                  </w:r>
                </w:p>
                <w:p w14:paraId="1D7AABD3" w14:textId="77777777" w:rsidR="00F1200C" w:rsidRDefault="00F1200C" w:rsidP="00F1200C">
                  <w:pPr>
                    <w:pStyle w:val="ListParagraph"/>
                    <w:jc w:val="both"/>
                  </w:pPr>
                </w:p>
                <w:p w14:paraId="02128DD3" w14:textId="74E96BDE" w:rsidR="00F1200C" w:rsidRDefault="00F1200C" w:rsidP="00F1200C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Version Control</w:t>
                  </w:r>
                </w:p>
                <w:p w14:paraId="39DC0C66" w14:textId="1E929519" w:rsidR="00F1200C" w:rsidRPr="00F1200C" w:rsidRDefault="00F1200C" w:rsidP="00F1200C">
                  <w:pPr>
                    <w:pStyle w:val="ListParagraph"/>
                    <w:numPr>
                      <w:ilvl w:val="0"/>
                      <w:numId w:val="17"/>
                    </w:numPr>
                  </w:pPr>
                  <w:r w:rsidRPr="00F1200C">
                    <w:t>Git</w:t>
                  </w:r>
                </w:p>
                <w:p w14:paraId="786EA8D6" w14:textId="2FB70226" w:rsidR="00F1200C" w:rsidRPr="00F1200C" w:rsidRDefault="00F1200C" w:rsidP="00F1200C">
                  <w:pPr>
                    <w:pStyle w:val="ListParagraph"/>
                    <w:numPr>
                      <w:ilvl w:val="0"/>
                      <w:numId w:val="17"/>
                    </w:numPr>
                  </w:pPr>
                  <w:r w:rsidRPr="00F1200C">
                    <w:t>Git</w:t>
                  </w:r>
                  <w:r>
                    <w:t>Hu</w:t>
                  </w:r>
                  <w:r w:rsidRPr="00F1200C">
                    <w:t>b</w:t>
                  </w:r>
                </w:p>
                <w:p w14:paraId="33A4DC36" w14:textId="77777777" w:rsidR="00F1200C" w:rsidRPr="00F1200C" w:rsidRDefault="00F1200C" w:rsidP="00F1200C">
                  <w:pPr>
                    <w:jc w:val="both"/>
                    <w:rPr>
                      <w:b/>
                      <w:bCs/>
                    </w:rPr>
                  </w:pPr>
                </w:p>
                <w:p w14:paraId="71F417F1" w14:textId="77777777" w:rsidR="001E52F5" w:rsidRDefault="001E52F5" w:rsidP="000F7F98">
                  <w:pPr>
                    <w:pStyle w:val="ListParagraph"/>
                    <w:ind w:left="0"/>
                    <w:jc w:val="both"/>
                  </w:pPr>
                </w:p>
                <w:p w14:paraId="4018E436" w14:textId="77777777" w:rsidR="001E52F5" w:rsidRDefault="001E52F5" w:rsidP="000020AD">
                  <w:pPr>
                    <w:pStyle w:val="ListParagraph"/>
                    <w:jc w:val="both"/>
                  </w:pPr>
                </w:p>
              </w:tc>
              <w:tc>
                <w:tcPr>
                  <w:tcW w:w="1408" w:type="pct"/>
                  <w:vMerge w:val="restart"/>
                </w:tcPr>
                <w:p w14:paraId="5F59A0B3" w14:textId="36BB1590" w:rsidR="001E52F5" w:rsidRPr="006E2589" w:rsidRDefault="001E52F5" w:rsidP="00C062AF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 w:rsidRPr="006E2589">
                    <w:rPr>
                      <w:b/>
                      <w:bCs/>
                    </w:rPr>
                    <w:t>Frameworks</w:t>
                  </w:r>
                </w:p>
                <w:p w14:paraId="0C76D33D" w14:textId="77777777" w:rsidR="001E52F5" w:rsidRDefault="001E52F5" w:rsidP="000020AD">
                  <w:pPr>
                    <w:pStyle w:val="ListParagraph"/>
                    <w:ind w:left="0"/>
                    <w:jc w:val="both"/>
                  </w:pPr>
                </w:p>
                <w:p w14:paraId="45928754" w14:textId="77777777" w:rsidR="001E52F5" w:rsidRDefault="001E52F5" w:rsidP="000020AD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</w:pPr>
                  <w:r>
                    <w:t>Angular</w:t>
                  </w:r>
                </w:p>
                <w:p w14:paraId="3FDD4D2C" w14:textId="54C01A5A" w:rsidR="001E52F5" w:rsidRDefault="001E52F5" w:rsidP="000020AD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</w:pPr>
                  <w:r>
                    <w:t>.NET</w:t>
                  </w:r>
                  <w:r w:rsidR="004767E0">
                    <w:t>/ EF Core</w:t>
                  </w:r>
                </w:p>
                <w:p w14:paraId="27E6644E" w14:textId="77777777" w:rsidR="001E52F5" w:rsidRDefault="001E52F5" w:rsidP="000020AD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</w:pPr>
                  <w:r>
                    <w:t>Django</w:t>
                  </w:r>
                </w:p>
                <w:p w14:paraId="4CA2DD93" w14:textId="77777777" w:rsidR="001E52F5" w:rsidRDefault="001E52F5" w:rsidP="000020AD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</w:pPr>
                  <w:r>
                    <w:t>Flask</w:t>
                  </w:r>
                </w:p>
                <w:p w14:paraId="1F1B370E" w14:textId="5243C4DE" w:rsidR="001E52F5" w:rsidRDefault="001E52F5" w:rsidP="000020AD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</w:pPr>
                  <w:r>
                    <w:t>Express</w:t>
                  </w:r>
                  <w:r w:rsidR="00766139">
                    <w:t>.js</w:t>
                  </w:r>
                </w:p>
                <w:p w14:paraId="1804000C" w14:textId="77777777" w:rsidR="001E52F5" w:rsidRDefault="001E52F5" w:rsidP="000F7F98">
                  <w:pPr>
                    <w:jc w:val="both"/>
                  </w:pPr>
                </w:p>
              </w:tc>
            </w:tr>
            <w:tr w:rsidR="001E52F5" w14:paraId="001B44C4" w14:textId="23E71AB1" w:rsidTr="00F1200C">
              <w:trPr>
                <w:trHeight w:val="1306"/>
              </w:trPr>
              <w:tc>
                <w:tcPr>
                  <w:tcW w:w="1318" w:type="pct"/>
                  <w:gridSpan w:val="2"/>
                  <w:shd w:val="clear" w:color="auto" w:fill="auto"/>
                </w:tcPr>
                <w:p w14:paraId="1C5807DA" w14:textId="77777777" w:rsidR="001E52F5" w:rsidRDefault="001E52F5" w:rsidP="000F7F98">
                  <w:pPr>
                    <w:pStyle w:val="ListParagraph"/>
                    <w:ind w:left="0"/>
                    <w:jc w:val="both"/>
                  </w:pPr>
                </w:p>
                <w:p w14:paraId="54911933" w14:textId="0B64D4D9" w:rsidR="001E52F5" w:rsidRPr="006E2589" w:rsidRDefault="001E52F5" w:rsidP="00706F8E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 w:rsidRPr="006E2589">
                    <w:rPr>
                      <w:b/>
                      <w:bCs/>
                    </w:rPr>
                    <w:t>Databases</w:t>
                  </w:r>
                </w:p>
                <w:p w14:paraId="5D80A5F2" w14:textId="77777777" w:rsidR="001E52F5" w:rsidRDefault="001E52F5" w:rsidP="000020AD">
                  <w:pPr>
                    <w:pStyle w:val="ListParagraph"/>
                    <w:ind w:left="0"/>
                    <w:jc w:val="both"/>
                  </w:pPr>
                </w:p>
                <w:p w14:paraId="2B6B2EC0" w14:textId="77777777" w:rsidR="001E52F5" w:rsidRDefault="001E52F5" w:rsidP="000020AD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</w:pPr>
                  <w:r>
                    <w:t>MySQL</w:t>
                  </w:r>
                </w:p>
                <w:p w14:paraId="49ED3C90" w14:textId="77777777" w:rsidR="001E52F5" w:rsidRDefault="001E52F5" w:rsidP="000020AD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</w:pPr>
                  <w:r>
                    <w:t>MongoDB</w:t>
                  </w:r>
                </w:p>
                <w:p w14:paraId="24675526" w14:textId="593DABA6" w:rsidR="001E52F5" w:rsidRDefault="001E52F5" w:rsidP="000020AD">
                  <w:pPr>
                    <w:pStyle w:val="ListParagraph"/>
                    <w:jc w:val="both"/>
                  </w:pPr>
                </w:p>
              </w:tc>
              <w:tc>
                <w:tcPr>
                  <w:tcW w:w="1137" w:type="pct"/>
                </w:tcPr>
                <w:p w14:paraId="2DA79F9D" w14:textId="77777777" w:rsidR="001E52F5" w:rsidRDefault="001E52F5" w:rsidP="000F7F98">
                  <w:pPr>
                    <w:pStyle w:val="ListParagraph"/>
                    <w:ind w:left="0"/>
                    <w:jc w:val="both"/>
                  </w:pPr>
                </w:p>
                <w:p w14:paraId="1C376299" w14:textId="1C48FA67" w:rsidR="001E52F5" w:rsidRPr="006E2589" w:rsidRDefault="001E52F5" w:rsidP="00706F8E">
                  <w:pPr>
                    <w:pStyle w:val="ListParagraph"/>
                    <w:ind w:left="0"/>
                    <w:jc w:val="center"/>
                    <w:rPr>
                      <w:b/>
                      <w:bCs/>
                    </w:rPr>
                  </w:pPr>
                  <w:r w:rsidRPr="006E2589">
                    <w:rPr>
                      <w:b/>
                      <w:bCs/>
                    </w:rPr>
                    <w:t>Other</w:t>
                  </w:r>
                </w:p>
                <w:p w14:paraId="13CE5330" w14:textId="77777777" w:rsidR="001E52F5" w:rsidRDefault="001E52F5" w:rsidP="000020AD">
                  <w:pPr>
                    <w:pStyle w:val="ListParagraph"/>
                    <w:ind w:left="0"/>
                    <w:jc w:val="both"/>
                  </w:pPr>
                </w:p>
                <w:p w14:paraId="341D2F72" w14:textId="77777777" w:rsidR="001E52F5" w:rsidRDefault="001E52F5" w:rsidP="000020AD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</w:pPr>
                  <w:r>
                    <w:t>AWS</w:t>
                  </w:r>
                </w:p>
                <w:p w14:paraId="5EB1FC42" w14:textId="6BBFFB4D" w:rsidR="001E52F5" w:rsidRDefault="001E52F5" w:rsidP="000020AD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</w:pPr>
                  <w:r>
                    <w:t>Azure</w:t>
                  </w:r>
                </w:p>
                <w:p w14:paraId="38A3897D" w14:textId="5526AB7A" w:rsidR="00BD245D" w:rsidRDefault="00BD245D" w:rsidP="000020AD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</w:pPr>
                  <w:r>
                    <w:t>APIs</w:t>
                  </w:r>
                </w:p>
                <w:p w14:paraId="478D58FD" w14:textId="6AF11D8A" w:rsidR="00F1200C" w:rsidRDefault="00F1200C" w:rsidP="000020AD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</w:pPr>
                  <w:r>
                    <w:t>Node.js</w:t>
                  </w:r>
                </w:p>
                <w:p w14:paraId="79B1676F" w14:textId="7D482A71" w:rsidR="001E52F5" w:rsidRDefault="001E52F5" w:rsidP="000020AD">
                  <w:pPr>
                    <w:pStyle w:val="ListParagraph"/>
                    <w:jc w:val="both"/>
                  </w:pPr>
                </w:p>
              </w:tc>
              <w:tc>
                <w:tcPr>
                  <w:tcW w:w="1137" w:type="pct"/>
                  <w:vMerge/>
                </w:tcPr>
                <w:p w14:paraId="332DD398" w14:textId="77777777" w:rsidR="001E52F5" w:rsidRDefault="001E52F5" w:rsidP="000020AD">
                  <w:pPr>
                    <w:pStyle w:val="ListParagraph"/>
                    <w:jc w:val="both"/>
                  </w:pPr>
                </w:p>
              </w:tc>
              <w:tc>
                <w:tcPr>
                  <w:tcW w:w="1408" w:type="pct"/>
                  <w:vMerge/>
                </w:tcPr>
                <w:p w14:paraId="73F7CC11" w14:textId="77777777" w:rsidR="001E52F5" w:rsidRDefault="001E52F5" w:rsidP="000F7F98">
                  <w:pPr>
                    <w:pStyle w:val="ListParagraph"/>
                    <w:ind w:left="0"/>
                    <w:jc w:val="both"/>
                  </w:pPr>
                </w:p>
              </w:tc>
            </w:tr>
          </w:tbl>
          <w:p w14:paraId="7D499931" w14:textId="53AB50E6" w:rsidR="00260D3F" w:rsidRPr="00843164" w:rsidRDefault="00260D3F" w:rsidP="007925D8">
            <w:pPr>
              <w:pStyle w:val="ListParagraph"/>
            </w:pPr>
          </w:p>
        </w:tc>
      </w:tr>
    </w:tbl>
    <w:sdt>
      <w:sdtPr>
        <w:alias w:val="Education heading:"/>
        <w:tag w:val="Education heading:"/>
        <w:id w:val="989682148"/>
        <w:placeholder>
          <w:docPart w:val="BCE0C335DD6E41BB90D1AA3BB73BEFDA"/>
        </w:placeholder>
        <w:temporary/>
        <w:showingPlcHdr/>
        <w15:appearance w15:val="hidden"/>
      </w:sdtPr>
      <w:sdtEndPr/>
      <w:sdtContent>
        <w:p w14:paraId="687B6392" w14:textId="77777777" w:rsidR="00836FA2" w:rsidRPr="00843164" w:rsidRDefault="00836FA2" w:rsidP="00836FA2">
          <w:pPr>
            <w:pStyle w:val="Heading1"/>
          </w:pPr>
          <w:r w:rsidRPr="00843164">
            <w:t>Education</w:t>
          </w:r>
        </w:p>
      </w:sdtContent>
    </w:sdt>
    <w:tbl>
      <w:tblPr>
        <w:tblStyle w:val="ResumeTable"/>
        <w:tblW w:w="4877" w:type="pct"/>
        <w:tblLook w:val="0620" w:firstRow="1" w:lastRow="0" w:firstColumn="0" w:lastColumn="0" w:noHBand="1" w:noVBand="1"/>
        <w:tblDescription w:val="Education table"/>
      </w:tblPr>
      <w:tblGrid>
        <w:gridCol w:w="8849"/>
      </w:tblGrid>
      <w:tr w:rsidR="00285C38" w:rsidRPr="00843164" w14:paraId="5E356ABB" w14:textId="51A9E677" w:rsidTr="00D86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"/>
        </w:trPr>
        <w:tc>
          <w:tcPr>
            <w:tcW w:w="5000" w:type="pct"/>
          </w:tcPr>
          <w:p w14:paraId="54FFC876" w14:textId="77777777" w:rsidR="00B20F4D" w:rsidRPr="00B20F4D" w:rsidRDefault="00285C38" w:rsidP="003C0E0E">
            <w:pPr>
              <w:rPr>
                <w:b/>
                <w:bCs/>
              </w:rPr>
            </w:pPr>
            <w:r w:rsidRPr="00B20F4D">
              <w:rPr>
                <w:b/>
                <w:bCs/>
              </w:rPr>
              <w:t>Full Stack Software Development Certificat</w:t>
            </w:r>
            <w:r w:rsidR="00B20F4D" w:rsidRPr="00B20F4D">
              <w:rPr>
                <w:b/>
                <w:bCs/>
              </w:rPr>
              <w:t>e</w:t>
            </w:r>
            <w:r w:rsidR="00004934" w:rsidRPr="00B20F4D">
              <w:rPr>
                <w:b/>
                <w:bCs/>
              </w:rPr>
              <w:t xml:space="preserve"> </w:t>
            </w:r>
          </w:p>
          <w:p w14:paraId="7DE5C1F3" w14:textId="7B8DAF93" w:rsidR="000E6BAB" w:rsidRDefault="00285C38" w:rsidP="00D16F6B">
            <w:pPr>
              <w:rPr>
                <w:rStyle w:val="Emphasis"/>
                <w:b/>
                <w:bCs/>
              </w:rPr>
            </w:pPr>
            <w:r w:rsidRPr="000B4B95">
              <w:rPr>
                <w:i/>
                <w:iCs/>
              </w:rPr>
              <w:t>Bellevue WA</w:t>
            </w:r>
            <w:r w:rsidRPr="00843164">
              <w:t>,  </w:t>
            </w:r>
            <w:r w:rsidRPr="000B4B95">
              <w:rPr>
                <w:rStyle w:val="Emphasis"/>
                <w:i w:val="0"/>
                <w:iCs w:val="0"/>
              </w:rPr>
              <w:t>Coding Dojo</w:t>
            </w:r>
            <w:r>
              <w:rPr>
                <w:rStyle w:val="Emphasis"/>
                <w:i w:val="0"/>
                <w:iCs w:val="0"/>
              </w:rPr>
              <w:t xml:space="preserve"> </w:t>
            </w:r>
            <w:r w:rsidR="00004934">
              <w:rPr>
                <w:rStyle w:val="Emphasis"/>
                <w:i w:val="0"/>
                <w:iCs w:val="0"/>
              </w:rPr>
              <w:t>(2019)</w:t>
            </w:r>
            <w:r w:rsidR="00323B18">
              <w:rPr>
                <w:rStyle w:val="Emphasis"/>
                <w:i w:val="0"/>
                <w:iCs w:val="0"/>
              </w:rPr>
              <w:t xml:space="preserve">  (Graduating at the end of July)</w:t>
            </w:r>
          </w:p>
          <w:p w14:paraId="1EF5E3FC" w14:textId="511480B2" w:rsidR="00E84FC9" w:rsidRDefault="009776AE" w:rsidP="00E84FC9">
            <w:pPr>
              <w:pStyle w:val="ListParagraph"/>
              <w:numPr>
                <w:ilvl w:val="0"/>
                <w:numId w:val="17"/>
              </w:numPr>
            </w:pPr>
            <w:r>
              <w:t xml:space="preserve">Software </w:t>
            </w:r>
            <w:r w:rsidR="00745DFC">
              <w:t>Engineering</w:t>
            </w:r>
            <w:r w:rsidR="00A30248" w:rsidRPr="00D16F6B">
              <w:t xml:space="preserve"> </w:t>
            </w:r>
            <w:r w:rsidR="00A30248">
              <w:t>b</w:t>
            </w:r>
            <w:r w:rsidR="00A30248" w:rsidRPr="00D16F6B">
              <w:t xml:space="preserve">oot camp over 14 weeks teaching an intensive </w:t>
            </w:r>
            <w:r w:rsidR="00FE5CC3">
              <w:t xml:space="preserve">3 </w:t>
            </w:r>
            <w:r w:rsidR="00A30248" w:rsidRPr="00D16F6B">
              <w:t xml:space="preserve">full stack curriculum </w:t>
            </w:r>
          </w:p>
          <w:p w14:paraId="445C08D0" w14:textId="09103331" w:rsidR="00E84FC9" w:rsidRDefault="00E84FC9" w:rsidP="00E84FC9">
            <w:pPr>
              <w:pStyle w:val="ListParagraph"/>
              <w:numPr>
                <w:ilvl w:val="0"/>
                <w:numId w:val="17"/>
              </w:numPr>
            </w:pPr>
            <w:r>
              <w:t xml:space="preserve">Each </w:t>
            </w:r>
            <w:r w:rsidR="00E94608">
              <w:t>s</w:t>
            </w:r>
            <w:r>
              <w:t xml:space="preserve">tack </w:t>
            </w:r>
            <w:r w:rsidR="00E94608">
              <w:t>i</w:t>
            </w:r>
            <w:r>
              <w:t xml:space="preserve">nvolved the </w:t>
            </w:r>
            <w:r w:rsidR="00E94608">
              <w:t>u</w:t>
            </w:r>
            <w:r>
              <w:t xml:space="preserve">nderstanding and </w:t>
            </w:r>
            <w:r w:rsidR="00E94608">
              <w:t>r</w:t>
            </w:r>
            <w:r>
              <w:t xml:space="preserve">einforcement of </w:t>
            </w:r>
            <w:r w:rsidR="00E94608">
              <w:t>c</w:t>
            </w:r>
            <w:r>
              <w:t xml:space="preserve">ore </w:t>
            </w:r>
            <w:r w:rsidR="00E94608">
              <w:t>c</w:t>
            </w:r>
            <w:r>
              <w:t xml:space="preserve">oncepts, </w:t>
            </w:r>
            <w:r w:rsidR="00E94608">
              <w:t>l</w:t>
            </w:r>
            <w:r>
              <w:t xml:space="preserve">earning </w:t>
            </w:r>
            <w:r w:rsidR="00E94608">
              <w:t>t</w:t>
            </w:r>
            <w:r>
              <w:t xml:space="preserve">hrough </w:t>
            </w:r>
            <w:r w:rsidR="00E94608">
              <w:t>i</w:t>
            </w:r>
            <w:r>
              <w:t xml:space="preserve">teration, </w:t>
            </w:r>
            <w:r w:rsidR="00E94608">
              <w:t>c</w:t>
            </w:r>
            <w:r>
              <w:t xml:space="preserve">ollaboration, and </w:t>
            </w:r>
            <w:r w:rsidR="00E94608">
              <w:t>p</w:t>
            </w:r>
            <w:r>
              <w:t xml:space="preserve">air </w:t>
            </w:r>
            <w:r w:rsidR="00E94608">
              <w:t>p</w:t>
            </w:r>
            <w:r>
              <w:t xml:space="preserve">rogramming </w:t>
            </w:r>
          </w:p>
          <w:p w14:paraId="1FBE2F9D" w14:textId="4D889CFE" w:rsidR="00A06E77" w:rsidRPr="00843164" w:rsidRDefault="002D39C2" w:rsidP="00E84FC9">
            <w:pPr>
              <w:pStyle w:val="ListParagraph"/>
              <w:numPr>
                <w:ilvl w:val="0"/>
                <w:numId w:val="17"/>
              </w:numPr>
            </w:pPr>
            <w:r>
              <w:t>At</w:t>
            </w:r>
            <w:r w:rsidR="00E84FC9">
              <w:t xml:space="preserve"> the </w:t>
            </w:r>
            <w:r w:rsidR="00E94608">
              <w:t>e</w:t>
            </w:r>
            <w:r w:rsidR="00E84FC9">
              <w:t xml:space="preserve">nd of </w:t>
            </w:r>
            <w:r w:rsidR="00E94608">
              <w:t>e</w:t>
            </w:r>
            <w:r w:rsidR="00E84FC9">
              <w:t xml:space="preserve">ach </w:t>
            </w:r>
            <w:r w:rsidR="00E94608">
              <w:t>s</w:t>
            </w:r>
            <w:r w:rsidR="00E84FC9">
              <w:t xml:space="preserve">tack </w:t>
            </w:r>
            <w:r w:rsidR="00E94608">
              <w:t>competency</w:t>
            </w:r>
            <w:r>
              <w:t xml:space="preserve"> and </w:t>
            </w:r>
            <w:r w:rsidR="00E94608">
              <w:t>efficiency</w:t>
            </w:r>
            <w:r w:rsidR="00FE5CC3">
              <w:t xml:space="preserve"> was tested</w:t>
            </w:r>
            <w:r>
              <w:t xml:space="preserve"> by building a </w:t>
            </w:r>
            <w:r w:rsidR="00E94608">
              <w:t>f</w:t>
            </w:r>
            <w:r w:rsidR="00E84FC9">
              <w:t xml:space="preserve">ull </w:t>
            </w:r>
            <w:r w:rsidR="00E94608">
              <w:t>s</w:t>
            </w:r>
            <w:r w:rsidR="00E84FC9">
              <w:t xml:space="preserve">tack </w:t>
            </w:r>
            <w:r w:rsidR="00E94608">
              <w:t>a</w:t>
            </w:r>
            <w:r w:rsidR="00E84FC9">
              <w:t xml:space="preserve">pplication </w:t>
            </w:r>
            <w:r w:rsidR="00E94608">
              <w:t>under five hours</w:t>
            </w:r>
          </w:p>
        </w:tc>
      </w:tr>
      <w:tr w:rsidR="00285C38" w:rsidRPr="00843164" w14:paraId="4D5DBFBD" w14:textId="2BCE9B38" w:rsidTr="00D868EC">
        <w:trPr>
          <w:trHeight w:val="138"/>
        </w:trPr>
        <w:tc>
          <w:tcPr>
            <w:tcW w:w="5000" w:type="pct"/>
          </w:tcPr>
          <w:p w14:paraId="0942AAF5" w14:textId="77777777" w:rsidR="00536231" w:rsidRDefault="00285C38" w:rsidP="00402A54">
            <w:r w:rsidRPr="00536231">
              <w:rPr>
                <w:b/>
                <w:bCs/>
              </w:rPr>
              <w:t>A.A Business Administration, General Studies</w:t>
            </w:r>
            <w:r w:rsidRPr="00843164">
              <w:t>  </w:t>
            </w:r>
          </w:p>
          <w:p w14:paraId="7DE38BB7" w14:textId="66337363" w:rsidR="00D16F6B" w:rsidRDefault="00285C38" w:rsidP="00D16F6B">
            <w:pPr>
              <w:rPr>
                <w:rStyle w:val="Emphasis"/>
                <w:i w:val="0"/>
                <w:iCs w:val="0"/>
              </w:rPr>
            </w:pPr>
            <w:r w:rsidRPr="000B4B95">
              <w:rPr>
                <w:i/>
                <w:iCs/>
              </w:rPr>
              <w:t>Orlando FL</w:t>
            </w:r>
            <w:r w:rsidRPr="00843164">
              <w:t>, </w:t>
            </w:r>
            <w:r w:rsidRPr="000B4B95">
              <w:rPr>
                <w:rStyle w:val="Emphasis"/>
                <w:i w:val="0"/>
                <w:iCs w:val="0"/>
              </w:rPr>
              <w:t>Valencia College</w:t>
            </w:r>
            <w:r>
              <w:rPr>
                <w:rStyle w:val="Emphasis"/>
                <w:i w:val="0"/>
                <w:iCs w:val="0"/>
              </w:rPr>
              <w:t xml:space="preserve"> (</w:t>
            </w:r>
            <w:r w:rsidR="00536231">
              <w:rPr>
                <w:rStyle w:val="Emphasis"/>
                <w:i w:val="0"/>
                <w:iCs w:val="0"/>
              </w:rPr>
              <w:t>2</w:t>
            </w:r>
            <w:r w:rsidR="00F763A1">
              <w:rPr>
                <w:rStyle w:val="Emphasis"/>
                <w:i w:val="0"/>
                <w:iCs w:val="0"/>
              </w:rPr>
              <w:t>017)</w:t>
            </w:r>
          </w:p>
          <w:p w14:paraId="5938FB58" w14:textId="19DF5707" w:rsidR="00D16F6B" w:rsidRPr="00D16F6B" w:rsidRDefault="00D16F6B" w:rsidP="00D16F6B">
            <w:pPr>
              <w:pStyle w:val="ListParagraph"/>
              <w:numPr>
                <w:ilvl w:val="0"/>
                <w:numId w:val="17"/>
              </w:numPr>
              <w:rPr>
                <w:rStyle w:val="Emphasis"/>
                <w:i w:val="0"/>
                <w:iCs w:val="0"/>
              </w:rPr>
            </w:pPr>
            <w:r w:rsidRPr="00D16F6B">
              <w:rPr>
                <w:rStyle w:val="Emphasis"/>
                <w:i w:val="0"/>
                <w:iCs w:val="0"/>
              </w:rPr>
              <w:t>Attended</w:t>
            </w:r>
            <w:r w:rsidR="00A30248">
              <w:rPr>
                <w:rStyle w:val="Emphasis"/>
                <w:i w:val="0"/>
                <w:iCs w:val="0"/>
              </w:rPr>
              <w:t xml:space="preserve"> concurrently</w:t>
            </w:r>
            <w:r w:rsidRPr="00D16F6B">
              <w:rPr>
                <w:rStyle w:val="Emphasis"/>
                <w:i w:val="0"/>
                <w:iCs w:val="0"/>
              </w:rPr>
              <w:t xml:space="preserve"> </w:t>
            </w:r>
            <w:r w:rsidR="00A30248">
              <w:rPr>
                <w:rStyle w:val="Emphasis"/>
                <w:i w:val="0"/>
                <w:iCs w:val="0"/>
              </w:rPr>
              <w:t>w</w:t>
            </w:r>
            <w:r w:rsidRPr="00D16F6B">
              <w:rPr>
                <w:rStyle w:val="Emphasis"/>
                <w:i w:val="0"/>
                <w:iCs w:val="0"/>
              </w:rPr>
              <w:t xml:space="preserve">hile in </w:t>
            </w:r>
            <w:r w:rsidR="00A30248">
              <w:rPr>
                <w:rStyle w:val="Emphasis"/>
                <w:i w:val="0"/>
                <w:iCs w:val="0"/>
              </w:rPr>
              <w:t>h</w:t>
            </w:r>
            <w:r w:rsidRPr="00D16F6B">
              <w:rPr>
                <w:rStyle w:val="Emphasis"/>
                <w:i w:val="0"/>
                <w:iCs w:val="0"/>
              </w:rPr>
              <w:t xml:space="preserve">igh </w:t>
            </w:r>
            <w:r w:rsidR="00A30248">
              <w:rPr>
                <w:rStyle w:val="Emphasis"/>
                <w:i w:val="0"/>
                <w:iCs w:val="0"/>
              </w:rPr>
              <w:t>s</w:t>
            </w:r>
            <w:r w:rsidRPr="00D16F6B">
              <w:rPr>
                <w:rStyle w:val="Emphasis"/>
                <w:i w:val="0"/>
                <w:iCs w:val="0"/>
              </w:rPr>
              <w:t>chool</w:t>
            </w:r>
          </w:p>
          <w:p w14:paraId="14E91881" w14:textId="40FEDB45" w:rsidR="00D868EC" w:rsidRPr="00F03499" w:rsidRDefault="00D16F6B" w:rsidP="00D868EC">
            <w:pPr>
              <w:pStyle w:val="ListParagraph"/>
              <w:numPr>
                <w:ilvl w:val="0"/>
                <w:numId w:val="17"/>
              </w:numPr>
              <w:rPr>
                <w:color w:val="404040" w:themeColor="text1" w:themeTint="BF"/>
              </w:rPr>
            </w:pPr>
            <w:r w:rsidRPr="00D16F6B">
              <w:rPr>
                <w:rStyle w:val="Emphasis"/>
                <w:i w:val="0"/>
                <w:iCs w:val="0"/>
              </w:rPr>
              <w:t>Honors: Dean’s List, President’s List</w:t>
            </w:r>
            <w:bookmarkStart w:id="0" w:name="_GoBack"/>
            <w:bookmarkEnd w:id="0"/>
          </w:p>
        </w:tc>
      </w:tr>
      <w:tr w:rsidR="00D868EC" w:rsidRPr="00843164" w14:paraId="4212042C" w14:textId="77777777" w:rsidTr="00D868EC">
        <w:trPr>
          <w:trHeight w:val="138"/>
        </w:trPr>
        <w:tc>
          <w:tcPr>
            <w:tcW w:w="5000" w:type="pct"/>
          </w:tcPr>
          <w:p w14:paraId="4836DC9B" w14:textId="77777777" w:rsidR="00D868EC" w:rsidRDefault="00D868EC" w:rsidP="00D868EC">
            <w:r w:rsidRPr="00F763A1">
              <w:rPr>
                <w:b/>
                <w:bCs/>
              </w:rPr>
              <w:t>High School Diploma</w:t>
            </w:r>
            <w:r w:rsidRPr="00843164">
              <w:t>  </w:t>
            </w:r>
          </w:p>
          <w:p w14:paraId="64CA5BA2" w14:textId="77777777" w:rsidR="00D868EC" w:rsidRDefault="00D868EC" w:rsidP="00D868EC">
            <w:pPr>
              <w:rPr>
                <w:rStyle w:val="Emphasis"/>
                <w:i w:val="0"/>
                <w:iCs w:val="0"/>
              </w:rPr>
            </w:pPr>
            <w:r>
              <w:rPr>
                <w:i/>
                <w:iCs/>
              </w:rPr>
              <w:t>Orlando FL</w:t>
            </w:r>
            <w:r w:rsidRPr="00843164">
              <w:t>, </w:t>
            </w:r>
            <w:r w:rsidRPr="00F763A1">
              <w:rPr>
                <w:rStyle w:val="Emphasis"/>
                <w:i w:val="0"/>
                <w:iCs w:val="0"/>
              </w:rPr>
              <w:t>Olympia High School</w:t>
            </w:r>
            <w:r>
              <w:rPr>
                <w:rStyle w:val="Emphasis"/>
                <w:i w:val="0"/>
                <w:iCs w:val="0"/>
              </w:rPr>
              <w:t xml:space="preserve"> (2018)</w:t>
            </w:r>
          </w:p>
          <w:p w14:paraId="280BCBD7" w14:textId="77777777" w:rsidR="00112821" w:rsidRDefault="00112821" w:rsidP="00112821">
            <w:pPr>
              <w:pStyle w:val="ListParagraph"/>
              <w:numPr>
                <w:ilvl w:val="0"/>
                <w:numId w:val="21"/>
              </w:numPr>
            </w:pPr>
            <w:r>
              <w:t xml:space="preserve">Honors: </w:t>
            </w:r>
            <w:r w:rsidR="00F7185A">
              <w:t xml:space="preserve"> Graduated Top 10%, Summa Cum Laude</w:t>
            </w:r>
          </w:p>
          <w:p w14:paraId="24E6B748" w14:textId="749D0230" w:rsidR="00F7185A" w:rsidRPr="00112821" w:rsidRDefault="00F7185A" w:rsidP="00112821">
            <w:pPr>
              <w:pStyle w:val="ListParagraph"/>
              <w:numPr>
                <w:ilvl w:val="0"/>
                <w:numId w:val="21"/>
              </w:numPr>
            </w:pPr>
            <w:r>
              <w:t>Activities: National Honor Society, Key Club</w:t>
            </w:r>
          </w:p>
        </w:tc>
      </w:tr>
    </w:tbl>
    <w:p w14:paraId="662DE0CA" w14:textId="51E07B2E" w:rsidR="00126049" w:rsidRPr="00843164" w:rsidRDefault="0078797F" w:rsidP="00A42576">
      <w:pPr>
        <w:pStyle w:val="Heading1"/>
      </w:pPr>
      <w:r>
        <w:lastRenderedPageBreak/>
        <w:t>Software Projects</w:t>
      </w:r>
    </w:p>
    <w:tbl>
      <w:tblPr>
        <w:tblStyle w:val="ResumeTable"/>
        <w:tblW w:w="5929" w:type="pct"/>
        <w:tblInd w:w="-1294" w:type="dxa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0758"/>
      </w:tblGrid>
      <w:tr w:rsidR="00C74E3A" w:rsidRPr="00843164" w14:paraId="37D9D38D" w14:textId="77777777" w:rsidTr="00C03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3"/>
          <w:tblHeader/>
        </w:trPr>
        <w:tc>
          <w:tcPr>
            <w:tcW w:w="5000" w:type="pct"/>
          </w:tcPr>
          <w:p w14:paraId="3D6E26B2" w14:textId="0A244C89" w:rsidR="00761A8C" w:rsidRDefault="00761A8C" w:rsidP="004759C3"/>
          <w:p w14:paraId="2D98D168" w14:textId="0B2F2CC6" w:rsidR="00610218" w:rsidRDefault="00610218" w:rsidP="004759C3">
            <w:pPr>
              <w:rPr>
                <w:b/>
                <w:bCs/>
              </w:rPr>
            </w:pPr>
            <w:r w:rsidRPr="00610218">
              <w:rPr>
                <w:b/>
                <w:bCs/>
              </w:rPr>
              <w:t>JavaScript/MEAN</w:t>
            </w:r>
          </w:p>
          <w:p w14:paraId="2BD564B3" w14:textId="47737558" w:rsidR="00610218" w:rsidRDefault="00610218" w:rsidP="004759C3">
            <w:r>
              <w:t>Coming Soon</w:t>
            </w:r>
            <w:r w:rsidR="0040746B">
              <w:t xml:space="preserve"> (</w:t>
            </w:r>
            <w:r w:rsidR="00323B18">
              <w:t>At the end of MEAN stack)</w:t>
            </w:r>
          </w:p>
          <w:p w14:paraId="7E050E05" w14:textId="77777777" w:rsidR="00610218" w:rsidRPr="00761A8C" w:rsidRDefault="00610218" w:rsidP="004759C3"/>
          <w:p w14:paraId="45CF56C0" w14:textId="471506B8" w:rsidR="00761A8C" w:rsidRPr="00761A8C" w:rsidRDefault="00761648" w:rsidP="00761A8C">
            <w:r w:rsidRPr="00DB06B6">
              <w:rPr>
                <w:b/>
                <w:bCs/>
              </w:rPr>
              <w:t>C#/.NET E</w:t>
            </w:r>
            <w:r w:rsidR="00DB06B6" w:rsidRPr="00DB06B6">
              <w:rPr>
                <w:b/>
                <w:bCs/>
              </w:rPr>
              <w:t>F Core</w:t>
            </w:r>
            <w:r w:rsidR="00761A8C" w:rsidRPr="00761A8C">
              <w:br/>
            </w:r>
            <w:r w:rsidR="00DB06B6">
              <w:t>W</w:t>
            </w:r>
            <w:r w:rsidR="00761A8C" w:rsidRPr="00761A8C">
              <w:t>eb app</w:t>
            </w:r>
            <w:r w:rsidR="00DB06B6">
              <w:t>lication built</w:t>
            </w:r>
            <w:r w:rsidR="00761A8C" w:rsidRPr="00761A8C">
              <w:t xml:space="preserve"> </w:t>
            </w:r>
            <w:r w:rsidR="00DB06B6">
              <w:t xml:space="preserve">at the end of </w:t>
            </w:r>
            <w:r w:rsidR="00CA4C80">
              <w:t>C# stack</w:t>
            </w:r>
          </w:p>
          <w:p w14:paraId="3E3FE6A8" w14:textId="0CAFA9D2" w:rsidR="00761A8C" w:rsidRPr="00761A8C" w:rsidRDefault="00D62858" w:rsidP="00761A8C">
            <w:pPr>
              <w:numPr>
                <w:ilvl w:val="0"/>
                <w:numId w:val="19"/>
              </w:numPr>
            </w:pPr>
            <w:r>
              <w:t>Collaborated in a team of two to build a restaurant review</w:t>
            </w:r>
            <w:r w:rsidR="00770ABE">
              <w:t xml:space="preserve"> web application</w:t>
            </w:r>
          </w:p>
          <w:p w14:paraId="34808BE1" w14:textId="6E1BF5B6" w:rsidR="00761A8C" w:rsidRPr="00761A8C" w:rsidRDefault="00761A8C" w:rsidP="00761A8C">
            <w:pPr>
              <w:numPr>
                <w:ilvl w:val="0"/>
                <w:numId w:val="19"/>
              </w:numPr>
            </w:pPr>
            <w:r w:rsidRPr="00761A8C">
              <w:t xml:space="preserve">The project was written </w:t>
            </w:r>
            <w:r w:rsidR="003E0584">
              <w:t>in C</w:t>
            </w:r>
            <w:r w:rsidR="003E0B5A">
              <w:t>#</w:t>
            </w:r>
            <w:r w:rsidRPr="00761A8C">
              <w:t xml:space="preserve">, </w:t>
            </w:r>
            <w:r w:rsidR="003E0B5A">
              <w:t>using Entity Framework Core</w:t>
            </w:r>
            <w:r w:rsidR="001A6E16">
              <w:t>, and</w:t>
            </w:r>
            <w:r w:rsidR="003E0B5A">
              <w:t xml:space="preserve"> MySQL</w:t>
            </w:r>
          </w:p>
          <w:p w14:paraId="42831034" w14:textId="15168EA3" w:rsidR="00761A8C" w:rsidRDefault="008F1967" w:rsidP="00761A8C">
            <w:pPr>
              <w:numPr>
                <w:ilvl w:val="0"/>
                <w:numId w:val="19"/>
              </w:numPr>
            </w:pPr>
            <w:r>
              <w:t>F</w:t>
            </w:r>
            <w:r w:rsidR="00761A8C" w:rsidRPr="00761A8C">
              <w:t xml:space="preserve">eatures </w:t>
            </w:r>
            <w:r>
              <w:t>implemented include</w:t>
            </w:r>
            <w:r w:rsidR="00486F65">
              <w:t xml:space="preserve"> user</w:t>
            </w:r>
            <w:r>
              <w:t xml:space="preserve"> </w:t>
            </w:r>
            <w:r w:rsidR="00761A8C" w:rsidRPr="00761A8C">
              <w:t>l</w:t>
            </w:r>
            <w:r>
              <w:t>ogin</w:t>
            </w:r>
            <w:r w:rsidR="00486F65">
              <w:t>/</w:t>
            </w:r>
            <w:r w:rsidR="00761A8C" w:rsidRPr="00761A8C">
              <w:t>registration,</w:t>
            </w:r>
            <w:r w:rsidR="002A6020">
              <w:t xml:space="preserve"> </w:t>
            </w:r>
            <w:r w:rsidR="00486F65">
              <w:t xml:space="preserve"> admin login/registration, </w:t>
            </w:r>
            <w:r w:rsidR="00233AD8">
              <w:t xml:space="preserve"> </w:t>
            </w:r>
            <w:r w:rsidR="002A6020">
              <w:t>3</w:t>
            </w:r>
            <w:r w:rsidR="002A6020" w:rsidRPr="002A6020">
              <w:rPr>
                <w:vertAlign w:val="superscript"/>
              </w:rPr>
              <w:t>rd</w:t>
            </w:r>
            <w:r w:rsidR="002A6020">
              <w:t xml:space="preserve"> Party Authentication,</w:t>
            </w:r>
            <w:r w:rsidR="00761A8C" w:rsidRPr="00761A8C">
              <w:t xml:space="preserve"> </w:t>
            </w:r>
            <w:r w:rsidR="001A3802">
              <w:t>user review feature, emailing</w:t>
            </w:r>
            <w:r w:rsidR="00197E00">
              <w:t xml:space="preserve"> capabilities between user and</w:t>
            </w:r>
            <w:r w:rsidR="001A3802">
              <w:t xml:space="preserve"> </w:t>
            </w:r>
            <w:r w:rsidR="000322F2">
              <w:t>web application company</w:t>
            </w:r>
            <w:r w:rsidR="00197E00">
              <w:t>,</w:t>
            </w:r>
            <w:r w:rsidR="003B1B3E">
              <w:t xml:space="preserve"> </w:t>
            </w:r>
            <w:r w:rsidR="00390E1D">
              <w:t xml:space="preserve">image upload capability, </w:t>
            </w:r>
            <w:r w:rsidR="00415B0A">
              <w:t>and search feature to find restaurants</w:t>
            </w:r>
            <w:r w:rsidR="000322F2">
              <w:t xml:space="preserve"> with s</w:t>
            </w:r>
            <w:r w:rsidR="00742FB0">
              <w:t>peech-to-text feature.</w:t>
            </w:r>
          </w:p>
          <w:p w14:paraId="3527DB55" w14:textId="2055A1BE" w:rsidR="00415B0A" w:rsidRPr="00761A8C" w:rsidRDefault="006B5754" w:rsidP="00761A8C">
            <w:pPr>
              <w:numPr>
                <w:ilvl w:val="0"/>
                <w:numId w:val="19"/>
              </w:numPr>
            </w:pPr>
            <w:r>
              <w:t>Project Timeline: 5 days</w:t>
            </w:r>
          </w:p>
          <w:p w14:paraId="112E9D7B" w14:textId="15CAB32F" w:rsidR="00761A8C" w:rsidRPr="00761A8C" w:rsidRDefault="004759C3" w:rsidP="00761A8C">
            <w:r>
              <w:rPr>
                <w:b/>
                <w:bCs/>
              </w:rPr>
              <w:t>Python</w:t>
            </w:r>
            <w:r w:rsidR="00761A8C" w:rsidRPr="00761A8C">
              <w:br/>
            </w:r>
            <w:r w:rsidR="00CA4C80">
              <w:t>Web application built at the end of Python stack</w:t>
            </w:r>
          </w:p>
          <w:p w14:paraId="445C2EC2" w14:textId="76CC9751" w:rsidR="00761A8C" w:rsidRPr="00761A8C" w:rsidRDefault="00770ABE" w:rsidP="00761A8C">
            <w:pPr>
              <w:numPr>
                <w:ilvl w:val="0"/>
                <w:numId w:val="20"/>
              </w:numPr>
            </w:pPr>
            <w:r>
              <w:t>Collaborated to build</w:t>
            </w:r>
            <w:r w:rsidR="003449B0">
              <w:t xml:space="preserve"> and des</w:t>
            </w:r>
            <w:r w:rsidR="000E10FD">
              <w:t>i</w:t>
            </w:r>
            <w:r w:rsidR="003449B0">
              <w:t>gn</w:t>
            </w:r>
            <w:r>
              <w:t xml:space="preserve"> a pet spa </w:t>
            </w:r>
            <w:r w:rsidR="0081689C">
              <w:t xml:space="preserve">business </w:t>
            </w:r>
            <w:r>
              <w:t>web application</w:t>
            </w:r>
          </w:p>
          <w:p w14:paraId="1F7A8F5C" w14:textId="534E5F00" w:rsidR="00761A8C" w:rsidRPr="00761A8C" w:rsidRDefault="00761A8C" w:rsidP="00761A8C">
            <w:pPr>
              <w:numPr>
                <w:ilvl w:val="0"/>
                <w:numId w:val="20"/>
              </w:numPr>
            </w:pPr>
            <w:r w:rsidRPr="00761A8C">
              <w:t xml:space="preserve">The project was written in Python </w:t>
            </w:r>
            <w:r w:rsidR="00770ABE">
              <w:t xml:space="preserve">using </w:t>
            </w:r>
            <w:r w:rsidRPr="00761A8C">
              <w:t>Django</w:t>
            </w:r>
            <w:r w:rsidR="00C63566">
              <w:t xml:space="preserve">, and </w:t>
            </w:r>
            <w:r w:rsidRPr="00761A8C">
              <w:t>MySQL</w:t>
            </w:r>
          </w:p>
          <w:p w14:paraId="3BDA8FD1" w14:textId="1F20E6C2" w:rsidR="00761A8C" w:rsidRPr="00761A8C" w:rsidRDefault="0081689C" w:rsidP="00761A8C">
            <w:pPr>
              <w:numPr>
                <w:ilvl w:val="0"/>
                <w:numId w:val="20"/>
              </w:numPr>
            </w:pPr>
            <w:r>
              <w:t>Implemented features include login</w:t>
            </w:r>
            <w:r w:rsidR="005B7AA9">
              <w:t xml:space="preserve">, </w:t>
            </w:r>
            <w:r>
              <w:t xml:space="preserve">registration, </w:t>
            </w:r>
            <w:r w:rsidR="005B7AA9">
              <w:t>adding pet</w:t>
            </w:r>
            <w:r w:rsidR="004606C7">
              <w:t>s</w:t>
            </w:r>
            <w:r w:rsidR="005B7AA9">
              <w:t xml:space="preserve"> to user’s account</w:t>
            </w:r>
            <w:r w:rsidR="002F2CEB">
              <w:t>,</w:t>
            </w:r>
            <w:r w:rsidR="000973E8">
              <w:t xml:space="preserve"> and </w:t>
            </w:r>
            <w:r w:rsidR="002F2CEB">
              <w:t>appointment scheduling</w:t>
            </w:r>
          </w:p>
          <w:p w14:paraId="14B96BE3" w14:textId="4FBAAD0A" w:rsidR="00761A8C" w:rsidRPr="00761A8C" w:rsidRDefault="000973E8" w:rsidP="00761A8C">
            <w:pPr>
              <w:numPr>
                <w:ilvl w:val="0"/>
                <w:numId w:val="20"/>
              </w:numPr>
            </w:pPr>
            <w:r>
              <w:t>Project Timeline: 5 days</w:t>
            </w:r>
          </w:p>
          <w:p w14:paraId="64374834" w14:textId="32903EF2" w:rsidR="00C74E3A" w:rsidRDefault="00C74E3A" w:rsidP="00126049"/>
        </w:tc>
      </w:tr>
    </w:tbl>
    <w:p w14:paraId="3933E3D0" w14:textId="751DA474" w:rsidR="00260D3F" w:rsidRDefault="00260D3F" w:rsidP="00F25533"/>
    <w:p w14:paraId="341BC53B" w14:textId="77777777" w:rsidR="00836FA2" w:rsidRPr="00843164" w:rsidRDefault="00836FA2" w:rsidP="00836FA2">
      <w:pPr>
        <w:pStyle w:val="Heading1"/>
      </w:pPr>
      <w:r>
        <w:t>Employment</w:t>
      </w:r>
    </w:p>
    <w:tbl>
      <w:tblPr>
        <w:tblStyle w:val="ResumeTable"/>
        <w:tblW w:w="5265" w:type="pct"/>
        <w:tblLook w:val="0620" w:firstRow="1" w:lastRow="0" w:firstColumn="0" w:lastColumn="0" w:noHBand="1" w:noVBand="1"/>
        <w:tblDescription w:val="Experience table"/>
      </w:tblPr>
      <w:tblGrid>
        <w:gridCol w:w="1742"/>
        <w:gridCol w:w="7811"/>
      </w:tblGrid>
      <w:tr w:rsidR="00836FA2" w:rsidRPr="00843164" w14:paraId="553EC4A9" w14:textId="77777777" w:rsidTr="00053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8"/>
          <w:tblHeader/>
        </w:trPr>
        <w:tc>
          <w:tcPr>
            <w:tcW w:w="912" w:type="pct"/>
          </w:tcPr>
          <w:p w14:paraId="286A29C6" w14:textId="0C301E6A" w:rsidR="00836FA2" w:rsidRPr="00843164" w:rsidRDefault="00D90196" w:rsidP="003C0E0E">
            <w:pPr>
              <w:pStyle w:val="Date"/>
            </w:pPr>
            <w:r>
              <w:t>December</w:t>
            </w:r>
            <w:r w:rsidR="008F15C3">
              <w:t xml:space="preserve"> 201</w:t>
            </w:r>
            <w:r>
              <w:t>7</w:t>
            </w:r>
            <w:r w:rsidR="00053E7F">
              <w:t xml:space="preserve"> - </w:t>
            </w:r>
            <w:r>
              <w:t>May</w:t>
            </w:r>
            <w:r w:rsidR="008F15C3">
              <w:t xml:space="preserve"> 201</w:t>
            </w:r>
            <w:r>
              <w:t>8</w:t>
            </w:r>
          </w:p>
        </w:tc>
        <w:tc>
          <w:tcPr>
            <w:tcW w:w="4088" w:type="pct"/>
          </w:tcPr>
          <w:p w14:paraId="642B64F5" w14:textId="1CBC418B" w:rsidR="00104FA6" w:rsidRPr="00104FA6" w:rsidRDefault="00D90196" w:rsidP="003C0E0E">
            <w:pPr>
              <w:rPr>
                <w:color w:val="404040" w:themeColor="text1" w:themeTint="BF"/>
              </w:rPr>
            </w:pPr>
            <w:r>
              <w:t>Barista</w:t>
            </w:r>
            <w:r w:rsidR="00836FA2" w:rsidRPr="00843164">
              <w:t>,  </w:t>
            </w:r>
            <w:r>
              <w:rPr>
                <w:rStyle w:val="Emphasis"/>
              </w:rPr>
              <w:t>Barnes &amp; Noble, Inc.</w:t>
            </w:r>
            <w:r w:rsidR="00104FA6">
              <w:rPr>
                <w:rStyle w:val="Emphasis"/>
              </w:rPr>
              <w:t xml:space="preserve"> </w:t>
            </w:r>
          </w:p>
          <w:p w14:paraId="1996BC90" w14:textId="1FC2316A" w:rsidR="00104FA6" w:rsidRDefault="00104FA6" w:rsidP="003C0E0E">
            <w:pPr>
              <w:pStyle w:val="ListBullet"/>
            </w:pPr>
            <w:r>
              <w:t>Left when mov</w:t>
            </w:r>
            <w:r w:rsidR="003C53F7">
              <w:t xml:space="preserve">ing </w:t>
            </w:r>
            <w:r>
              <w:t>to Seattle</w:t>
            </w:r>
          </w:p>
          <w:p w14:paraId="78790196" w14:textId="475B36FB" w:rsidR="00836FA2" w:rsidRPr="00843164" w:rsidRDefault="005A2955" w:rsidP="003C0E0E">
            <w:pPr>
              <w:pStyle w:val="ListBullet"/>
            </w:pPr>
            <w:r>
              <w:t>Cashiered, made/served beverages and food</w:t>
            </w:r>
          </w:p>
        </w:tc>
      </w:tr>
      <w:tr w:rsidR="00836FA2" w:rsidRPr="00843164" w14:paraId="7061A57E" w14:textId="77777777" w:rsidTr="00053E7F">
        <w:trPr>
          <w:trHeight w:val="1018"/>
        </w:trPr>
        <w:tc>
          <w:tcPr>
            <w:tcW w:w="912" w:type="pct"/>
          </w:tcPr>
          <w:p w14:paraId="640B7A42" w14:textId="7337F11A" w:rsidR="00836FA2" w:rsidRPr="00843164" w:rsidRDefault="00D90196" w:rsidP="003C0E0E">
            <w:pPr>
              <w:pStyle w:val="Date"/>
            </w:pPr>
            <w:r>
              <w:t>May 2016</w:t>
            </w:r>
            <w:r w:rsidR="00053E7F">
              <w:t xml:space="preserve"> </w:t>
            </w:r>
            <w:r w:rsidR="00836FA2">
              <w:t>-</w:t>
            </w:r>
            <w:r>
              <w:t>April 2017</w:t>
            </w:r>
          </w:p>
        </w:tc>
        <w:tc>
          <w:tcPr>
            <w:tcW w:w="4088" w:type="pct"/>
          </w:tcPr>
          <w:p w14:paraId="275E2147" w14:textId="3D5AE50C" w:rsidR="00836FA2" w:rsidRPr="00843164" w:rsidRDefault="00104FA6" w:rsidP="003C0E0E">
            <w:r>
              <w:t>Front Service Clerk</w:t>
            </w:r>
            <w:r w:rsidR="00836FA2" w:rsidRPr="00843164">
              <w:t>,  </w:t>
            </w:r>
            <w:r>
              <w:rPr>
                <w:rStyle w:val="Emphasis"/>
              </w:rPr>
              <w:t>Publix Super</w:t>
            </w:r>
            <w:r w:rsidR="008B0434">
              <w:rPr>
                <w:rStyle w:val="Emphasis"/>
              </w:rPr>
              <w:t xml:space="preserve"> Markets, Inc.</w:t>
            </w:r>
          </w:p>
          <w:p w14:paraId="38423430" w14:textId="71681431" w:rsidR="00836FA2" w:rsidRDefault="000313A6" w:rsidP="003C0E0E">
            <w:pPr>
              <w:pStyle w:val="ListBullet"/>
            </w:pPr>
            <w:r>
              <w:t xml:space="preserve">Left to focus on education nearing </w:t>
            </w:r>
            <w:r w:rsidR="00B25033">
              <w:t xml:space="preserve">the </w:t>
            </w:r>
            <w:r>
              <w:t xml:space="preserve">completion of my </w:t>
            </w:r>
            <w:r w:rsidR="00A74BD9">
              <w:t>a</w:t>
            </w:r>
            <w:r>
              <w:t>ssociate</w:t>
            </w:r>
            <w:r w:rsidR="00A74BD9">
              <w:t xml:space="preserve"> degree </w:t>
            </w:r>
            <w:r>
              <w:t>as well as high school</w:t>
            </w:r>
          </w:p>
          <w:p w14:paraId="612F5877" w14:textId="2106D71E" w:rsidR="00A24B5B" w:rsidRPr="00843164" w:rsidRDefault="00A24B5B" w:rsidP="003C0E0E">
            <w:pPr>
              <w:pStyle w:val="ListBullet"/>
            </w:pPr>
            <w:r>
              <w:t>Bagging groceries</w:t>
            </w:r>
            <w:r w:rsidR="00840DE3">
              <w:t xml:space="preserve">, </w:t>
            </w:r>
            <w:r>
              <w:t>assisting customers</w:t>
            </w:r>
          </w:p>
        </w:tc>
      </w:tr>
    </w:tbl>
    <w:p w14:paraId="545FF532" w14:textId="77777777" w:rsidR="00836FA2" w:rsidRPr="00843164" w:rsidRDefault="00836FA2" w:rsidP="00F25533"/>
    <w:sectPr w:rsidR="00836FA2" w:rsidRPr="00843164"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9C142" w14:textId="77777777" w:rsidR="005464C1" w:rsidRDefault="005464C1">
      <w:pPr>
        <w:spacing w:after="0"/>
      </w:pPr>
      <w:r>
        <w:separator/>
      </w:r>
    </w:p>
    <w:p w14:paraId="3077E801" w14:textId="77777777" w:rsidR="005464C1" w:rsidRDefault="005464C1"/>
  </w:endnote>
  <w:endnote w:type="continuationSeparator" w:id="0">
    <w:p w14:paraId="07D374BB" w14:textId="77777777" w:rsidR="005464C1" w:rsidRDefault="005464C1">
      <w:pPr>
        <w:spacing w:after="0"/>
      </w:pPr>
      <w:r>
        <w:continuationSeparator/>
      </w:r>
    </w:p>
    <w:p w14:paraId="5631ED5F" w14:textId="77777777" w:rsidR="005464C1" w:rsidRDefault="005464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2471A" w14:textId="77777777" w:rsidR="005464C1" w:rsidRDefault="005464C1">
      <w:pPr>
        <w:spacing w:after="0"/>
      </w:pPr>
      <w:r>
        <w:separator/>
      </w:r>
    </w:p>
    <w:p w14:paraId="05FE534A" w14:textId="77777777" w:rsidR="005464C1" w:rsidRDefault="005464C1"/>
  </w:footnote>
  <w:footnote w:type="continuationSeparator" w:id="0">
    <w:p w14:paraId="625A6971" w14:textId="77777777" w:rsidR="005464C1" w:rsidRDefault="005464C1">
      <w:pPr>
        <w:spacing w:after="0"/>
      </w:pPr>
      <w:r>
        <w:continuationSeparator/>
      </w:r>
    </w:p>
    <w:p w14:paraId="418C0232" w14:textId="77777777" w:rsidR="005464C1" w:rsidRDefault="005464C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4EB45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D876E42"/>
    <w:multiLevelType w:val="multilevel"/>
    <w:tmpl w:val="437A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554087"/>
    <w:multiLevelType w:val="hybridMultilevel"/>
    <w:tmpl w:val="90EE7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631DF9"/>
    <w:multiLevelType w:val="multilevel"/>
    <w:tmpl w:val="2604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47746E"/>
    <w:multiLevelType w:val="hybridMultilevel"/>
    <w:tmpl w:val="8E98C34C"/>
    <w:lvl w:ilvl="0" w:tplc="1B4A5300">
      <w:start w:val="10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AE410B"/>
    <w:multiLevelType w:val="hybridMultilevel"/>
    <w:tmpl w:val="A4828C18"/>
    <w:lvl w:ilvl="0" w:tplc="1B4A5300">
      <w:start w:val="10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946CED"/>
    <w:multiLevelType w:val="multilevel"/>
    <w:tmpl w:val="0B08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4A5FA6"/>
    <w:multiLevelType w:val="hybridMultilevel"/>
    <w:tmpl w:val="1776537A"/>
    <w:lvl w:ilvl="0" w:tplc="6B787D2A">
      <w:start w:val="10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6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4"/>
  </w:num>
  <w:num w:numId="17">
    <w:abstractNumId w:val="13"/>
  </w:num>
  <w:num w:numId="18">
    <w:abstractNumId w:val="12"/>
  </w:num>
  <w:num w:numId="19">
    <w:abstractNumId w:val="10"/>
  </w:num>
  <w:num w:numId="20">
    <w:abstractNumId w:val="15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59"/>
    <w:rsid w:val="000020AD"/>
    <w:rsid w:val="00004934"/>
    <w:rsid w:val="0001676F"/>
    <w:rsid w:val="00030D9F"/>
    <w:rsid w:val="000313A6"/>
    <w:rsid w:val="000322C7"/>
    <w:rsid w:val="000322F2"/>
    <w:rsid w:val="00047B7A"/>
    <w:rsid w:val="000506FD"/>
    <w:rsid w:val="00052C39"/>
    <w:rsid w:val="00053E7F"/>
    <w:rsid w:val="00075656"/>
    <w:rsid w:val="00096582"/>
    <w:rsid w:val="000973E8"/>
    <w:rsid w:val="000A27C0"/>
    <w:rsid w:val="000B0F29"/>
    <w:rsid w:val="000B1F2F"/>
    <w:rsid w:val="000B4B95"/>
    <w:rsid w:val="000C0CA7"/>
    <w:rsid w:val="000E10FD"/>
    <w:rsid w:val="000E407D"/>
    <w:rsid w:val="000E6BAB"/>
    <w:rsid w:val="000F2762"/>
    <w:rsid w:val="000F7F98"/>
    <w:rsid w:val="00104FA6"/>
    <w:rsid w:val="00112821"/>
    <w:rsid w:val="00125015"/>
    <w:rsid w:val="00126049"/>
    <w:rsid w:val="0013351D"/>
    <w:rsid w:val="00135757"/>
    <w:rsid w:val="0014523F"/>
    <w:rsid w:val="00156DF2"/>
    <w:rsid w:val="0016172D"/>
    <w:rsid w:val="00164F73"/>
    <w:rsid w:val="00182A57"/>
    <w:rsid w:val="00196FD8"/>
    <w:rsid w:val="00197E00"/>
    <w:rsid w:val="001A3802"/>
    <w:rsid w:val="001A6E16"/>
    <w:rsid w:val="001E4F8D"/>
    <w:rsid w:val="001E52F5"/>
    <w:rsid w:val="001F1A36"/>
    <w:rsid w:val="001F595B"/>
    <w:rsid w:val="00203D55"/>
    <w:rsid w:val="00207ACA"/>
    <w:rsid w:val="00212BFC"/>
    <w:rsid w:val="002304A5"/>
    <w:rsid w:val="00233AD8"/>
    <w:rsid w:val="00243EFC"/>
    <w:rsid w:val="00254924"/>
    <w:rsid w:val="002563E8"/>
    <w:rsid w:val="00260D3F"/>
    <w:rsid w:val="002708DB"/>
    <w:rsid w:val="00281D38"/>
    <w:rsid w:val="00285C38"/>
    <w:rsid w:val="00296167"/>
    <w:rsid w:val="002A6020"/>
    <w:rsid w:val="002A6758"/>
    <w:rsid w:val="002B1771"/>
    <w:rsid w:val="002B1E28"/>
    <w:rsid w:val="002C405E"/>
    <w:rsid w:val="002D0C0A"/>
    <w:rsid w:val="002D39C2"/>
    <w:rsid w:val="002E0548"/>
    <w:rsid w:val="002E2875"/>
    <w:rsid w:val="002F2CEB"/>
    <w:rsid w:val="00317240"/>
    <w:rsid w:val="00317CC4"/>
    <w:rsid w:val="003201DE"/>
    <w:rsid w:val="00323B18"/>
    <w:rsid w:val="00324F52"/>
    <w:rsid w:val="00326A94"/>
    <w:rsid w:val="003415DA"/>
    <w:rsid w:val="003449B0"/>
    <w:rsid w:val="00356472"/>
    <w:rsid w:val="003639FD"/>
    <w:rsid w:val="00364512"/>
    <w:rsid w:val="00372EC0"/>
    <w:rsid w:val="00380DBC"/>
    <w:rsid w:val="00390E1D"/>
    <w:rsid w:val="003A1AB7"/>
    <w:rsid w:val="003B1B3E"/>
    <w:rsid w:val="003C53F7"/>
    <w:rsid w:val="003C623C"/>
    <w:rsid w:val="003E0584"/>
    <w:rsid w:val="003E0760"/>
    <w:rsid w:val="003E0B5A"/>
    <w:rsid w:val="003E4DC6"/>
    <w:rsid w:val="003F0473"/>
    <w:rsid w:val="003F34A0"/>
    <w:rsid w:val="00402A54"/>
    <w:rsid w:val="0040746B"/>
    <w:rsid w:val="004135B5"/>
    <w:rsid w:val="00415B0A"/>
    <w:rsid w:val="00444A59"/>
    <w:rsid w:val="00452335"/>
    <w:rsid w:val="004606C7"/>
    <w:rsid w:val="004759C3"/>
    <w:rsid w:val="004767E0"/>
    <w:rsid w:val="004827F9"/>
    <w:rsid w:val="00486F65"/>
    <w:rsid w:val="0049283F"/>
    <w:rsid w:val="004C1AB7"/>
    <w:rsid w:val="004C7257"/>
    <w:rsid w:val="004E73F9"/>
    <w:rsid w:val="0050055F"/>
    <w:rsid w:val="005123E8"/>
    <w:rsid w:val="005201B6"/>
    <w:rsid w:val="00526C73"/>
    <w:rsid w:val="00536231"/>
    <w:rsid w:val="005464C1"/>
    <w:rsid w:val="00584AF5"/>
    <w:rsid w:val="00594880"/>
    <w:rsid w:val="005A2955"/>
    <w:rsid w:val="005B7AA9"/>
    <w:rsid w:val="005C0823"/>
    <w:rsid w:val="005D334B"/>
    <w:rsid w:val="005D497D"/>
    <w:rsid w:val="005F7FC9"/>
    <w:rsid w:val="00610218"/>
    <w:rsid w:val="006407F9"/>
    <w:rsid w:val="00640DDB"/>
    <w:rsid w:val="00646E39"/>
    <w:rsid w:val="00650306"/>
    <w:rsid w:val="00682ED2"/>
    <w:rsid w:val="006868E8"/>
    <w:rsid w:val="00693B17"/>
    <w:rsid w:val="006A33C8"/>
    <w:rsid w:val="006B5754"/>
    <w:rsid w:val="006D347D"/>
    <w:rsid w:val="006D5FAF"/>
    <w:rsid w:val="006D66AC"/>
    <w:rsid w:val="006E2589"/>
    <w:rsid w:val="006F1C9C"/>
    <w:rsid w:val="00705C3D"/>
    <w:rsid w:val="00706F8E"/>
    <w:rsid w:val="00730AF5"/>
    <w:rsid w:val="00731353"/>
    <w:rsid w:val="00742BE8"/>
    <w:rsid w:val="00742FB0"/>
    <w:rsid w:val="00745DFC"/>
    <w:rsid w:val="0074721C"/>
    <w:rsid w:val="00756967"/>
    <w:rsid w:val="00761648"/>
    <w:rsid w:val="00761A8C"/>
    <w:rsid w:val="00762CE4"/>
    <w:rsid w:val="007646BD"/>
    <w:rsid w:val="00766139"/>
    <w:rsid w:val="00770ABE"/>
    <w:rsid w:val="00770B29"/>
    <w:rsid w:val="0078797F"/>
    <w:rsid w:val="007925D8"/>
    <w:rsid w:val="00796A25"/>
    <w:rsid w:val="00797C46"/>
    <w:rsid w:val="007F09A4"/>
    <w:rsid w:val="0081689C"/>
    <w:rsid w:val="00834680"/>
    <w:rsid w:val="00836FA2"/>
    <w:rsid w:val="00840DE3"/>
    <w:rsid w:val="00843164"/>
    <w:rsid w:val="00854E7D"/>
    <w:rsid w:val="008551F7"/>
    <w:rsid w:val="00876156"/>
    <w:rsid w:val="008929F8"/>
    <w:rsid w:val="008951F4"/>
    <w:rsid w:val="00896C69"/>
    <w:rsid w:val="008A44B7"/>
    <w:rsid w:val="008A74DF"/>
    <w:rsid w:val="008A7616"/>
    <w:rsid w:val="008B0434"/>
    <w:rsid w:val="008B5DC0"/>
    <w:rsid w:val="008D4A11"/>
    <w:rsid w:val="008D4D38"/>
    <w:rsid w:val="008E56E0"/>
    <w:rsid w:val="008F15C3"/>
    <w:rsid w:val="008F1967"/>
    <w:rsid w:val="00922735"/>
    <w:rsid w:val="00931654"/>
    <w:rsid w:val="00960392"/>
    <w:rsid w:val="009776AE"/>
    <w:rsid w:val="009945CE"/>
    <w:rsid w:val="009C0CB0"/>
    <w:rsid w:val="00A06E77"/>
    <w:rsid w:val="00A07A81"/>
    <w:rsid w:val="00A21590"/>
    <w:rsid w:val="00A24A4C"/>
    <w:rsid w:val="00A24B5B"/>
    <w:rsid w:val="00A30248"/>
    <w:rsid w:val="00A4034A"/>
    <w:rsid w:val="00A42576"/>
    <w:rsid w:val="00A42A8D"/>
    <w:rsid w:val="00A444FD"/>
    <w:rsid w:val="00A66677"/>
    <w:rsid w:val="00A70137"/>
    <w:rsid w:val="00A74BD9"/>
    <w:rsid w:val="00A82DCC"/>
    <w:rsid w:val="00A9041C"/>
    <w:rsid w:val="00AC1379"/>
    <w:rsid w:val="00AD3C9E"/>
    <w:rsid w:val="00AD604D"/>
    <w:rsid w:val="00AF12AB"/>
    <w:rsid w:val="00B20F4D"/>
    <w:rsid w:val="00B25033"/>
    <w:rsid w:val="00B423AD"/>
    <w:rsid w:val="00B45F3A"/>
    <w:rsid w:val="00B62348"/>
    <w:rsid w:val="00B95E3F"/>
    <w:rsid w:val="00BA1AD3"/>
    <w:rsid w:val="00BA66CB"/>
    <w:rsid w:val="00BD245D"/>
    <w:rsid w:val="00BD2688"/>
    <w:rsid w:val="00BE750E"/>
    <w:rsid w:val="00C02482"/>
    <w:rsid w:val="00C02E26"/>
    <w:rsid w:val="00C03146"/>
    <w:rsid w:val="00C062AF"/>
    <w:rsid w:val="00C067C5"/>
    <w:rsid w:val="00C07992"/>
    <w:rsid w:val="00C40BC7"/>
    <w:rsid w:val="00C5781E"/>
    <w:rsid w:val="00C6094E"/>
    <w:rsid w:val="00C63566"/>
    <w:rsid w:val="00C71DCE"/>
    <w:rsid w:val="00C74E3A"/>
    <w:rsid w:val="00C76EE4"/>
    <w:rsid w:val="00C90ADB"/>
    <w:rsid w:val="00CA4C80"/>
    <w:rsid w:val="00CA6E9C"/>
    <w:rsid w:val="00CB0093"/>
    <w:rsid w:val="00CB3BA8"/>
    <w:rsid w:val="00CC05D9"/>
    <w:rsid w:val="00CC78D0"/>
    <w:rsid w:val="00CD7582"/>
    <w:rsid w:val="00CE3CA8"/>
    <w:rsid w:val="00D0020C"/>
    <w:rsid w:val="00D058AB"/>
    <w:rsid w:val="00D06E8C"/>
    <w:rsid w:val="00D16F6B"/>
    <w:rsid w:val="00D17F86"/>
    <w:rsid w:val="00D31686"/>
    <w:rsid w:val="00D568D3"/>
    <w:rsid w:val="00D62858"/>
    <w:rsid w:val="00D65641"/>
    <w:rsid w:val="00D66EDF"/>
    <w:rsid w:val="00D74553"/>
    <w:rsid w:val="00D80AAF"/>
    <w:rsid w:val="00D81F4E"/>
    <w:rsid w:val="00D868EC"/>
    <w:rsid w:val="00D90196"/>
    <w:rsid w:val="00DA5405"/>
    <w:rsid w:val="00DB06B6"/>
    <w:rsid w:val="00DB7270"/>
    <w:rsid w:val="00DC3C1E"/>
    <w:rsid w:val="00DD76EA"/>
    <w:rsid w:val="00DF0C68"/>
    <w:rsid w:val="00E20E8D"/>
    <w:rsid w:val="00E372EA"/>
    <w:rsid w:val="00E41E94"/>
    <w:rsid w:val="00E42361"/>
    <w:rsid w:val="00E50884"/>
    <w:rsid w:val="00E643E4"/>
    <w:rsid w:val="00E76367"/>
    <w:rsid w:val="00E83FC0"/>
    <w:rsid w:val="00E84FC9"/>
    <w:rsid w:val="00E94608"/>
    <w:rsid w:val="00EA668B"/>
    <w:rsid w:val="00EC26A9"/>
    <w:rsid w:val="00ED04F5"/>
    <w:rsid w:val="00ED5013"/>
    <w:rsid w:val="00ED6E08"/>
    <w:rsid w:val="00EE1FF5"/>
    <w:rsid w:val="00EE7204"/>
    <w:rsid w:val="00F03499"/>
    <w:rsid w:val="00F1200C"/>
    <w:rsid w:val="00F25533"/>
    <w:rsid w:val="00F2724D"/>
    <w:rsid w:val="00F5345B"/>
    <w:rsid w:val="00F6077F"/>
    <w:rsid w:val="00F63B5F"/>
    <w:rsid w:val="00F6504F"/>
    <w:rsid w:val="00F6621F"/>
    <w:rsid w:val="00F67A66"/>
    <w:rsid w:val="00F7185A"/>
    <w:rsid w:val="00F72E16"/>
    <w:rsid w:val="00F763A1"/>
    <w:rsid w:val="00F77F0B"/>
    <w:rsid w:val="00F908A3"/>
    <w:rsid w:val="00FA3D97"/>
    <w:rsid w:val="00FB2BFC"/>
    <w:rsid w:val="00FC4908"/>
    <w:rsid w:val="00FD718F"/>
    <w:rsid w:val="00FE50AB"/>
    <w:rsid w:val="00FE5CC3"/>
    <w:rsid w:val="00FF2429"/>
    <w:rsid w:val="00F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094E7"/>
  <w15:chartTrackingRefBased/>
  <w15:docId w15:val="{DFBB8EFC-64DB-4BAF-89FB-6D411346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44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6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jay--pate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Jaypatel07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file:///C:\Users\jaypa\AppData\Roaming\Microsoft\Word\linkedin.com\in\jay-patel-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ypa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CE0C335DD6E41BB90D1AA3BB73BE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E765C-F0A6-4770-A9DC-A1A02944AFA9}"/>
      </w:docPartPr>
      <w:docPartBody>
        <w:p w:rsidR="00D43C43" w:rsidRDefault="00AD1D9C" w:rsidP="00AD1D9C">
          <w:pPr>
            <w:pStyle w:val="BCE0C335DD6E41BB90D1AA3BB73BEFDA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8D"/>
    <w:rsid w:val="0028128D"/>
    <w:rsid w:val="003F6B03"/>
    <w:rsid w:val="006B55D0"/>
    <w:rsid w:val="00AD1D9C"/>
    <w:rsid w:val="00AF3ACB"/>
    <w:rsid w:val="00B51C1C"/>
    <w:rsid w:val="00B76D98"/>
    <w:rsid w:val="00D43C43"/>
    <w:rsid w:val="00DB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0722890EB44668BE0035F1ABB698BE">
    <w:name w:val="A40722890EB44668BE0035F1ABB698BE"/>
  </w:style>
  <w:style w:type="paragraph" w:customStyle="1" w:styleId="A0B2C62D394E4E4A8F39AF9042BD96A4">
    <w:name w:val="A0B2C62D394E4E4A8F39AF9042BD96A4"/>
  </w:style>
  <w:style w:type="paragraph" w:customStyle="1" w:styleId="A5B1BDB09F4B4AE097A38E4FA66D02F3">
    <w:name w:val="A5B1BDB09F4B4AE097A38E4FA66D02F3"/>
  </w:style>
  <w:style w:type="paragraph" w:customStyle="1" w:styleId="6A76DE6F7AD444F6AADBB5295C3ED4CC">
    <w:name w:val="6A76DE6F7AD444F6AADBB5295C3ED4CC"/>
  </w:style>
  <w:style w:type="paragraph" w:customStyle="1" w:styleId="795382B56FB44E818C7A24EF1201AF4C">
    <w:name w:val="795382B56FB44E818C7A24EF1201AF4C"/>
  </w:style>
  <w:style w:type="paragraph" w:customStyle="1" w:styleId="60B81C9326D34DC8BA54825999655BE8">
    <w:name w:val="60B81C9326D34DC8BA54825999655BE8"/>
  </w:style>
  <w:style w:type="paragraph" w:customStyle="1" w:styleId="A3435AE0657B4D4D8E679B2F21510E02">
    <w:name w:val="A3435AE0657B4D4D8E679B2F21510E02"/>
  </w:style>
  <w:style w:type="paragraph" w:customStyle="1" w:styleId="195BC549C1654F48A5044306E172871E">
    <w:name w:val="195BC549C1654F48A5044306E172871E"/>
  </w:style>
  <w:style w:type="paragraph" w:customStyle="1" w:styleId="E3E43B1861A340038D3534B949C1AAAB">
    <w:name w:val="E3E43B1861A340038D3534B949C1AAAB"/>
  </w:style>
  <w:style w:type="paragraph" w:customStyle="1" w:styleId="C18811354A7A4177A995473B1FFEA886">
    <w:name w:val="C18811354A7A4177A995473B1FFEA886"/>
  </w:style>
  <w:style w:type="paragraph" w:customStyle="1" w:styleId="6A87175C7EB740E1A5D24DF785DD63A8">
    <w:name w:val="6A87175C7EB740E1A5D24DF785DD63A8"/>
  </w:style>
  <w:style w:type="paragraph" w:customStyle="1" w:styleId="33C82456B90F41ED9C815A4CCFA5F5DE">
    <w:name w:val="33C82456B90F41ED9C815A4CCFA5F5DE"/>
  </w:style>
  <w:style w:type="character" w:styleId="Emphasis">
    <w:name w:val="Emphasis"/>
    <w:basedOn w:val="DefaultParagraphFont"/>
    <w:uiPriority w:val="7"/>
    <w:unhideWhenUsed/>
    <w:qFormat/>
    <w:rsid w:val="00AD1D9C"/>
    <w:rPr>
      <w:i/>
      <w:iCs/>
      <w:color w:val="404040" w:themeColor="text1" w:themeTint="BF"/>
    </w:rPr>
  </w:style>
  <w:style w:type="paragraph" w:customStyle="1" w:styleId="CEB74BF37DC74422ADAB2DA6837B18FB">
    <w:name w:val="CEB74BF37DC74422ADAB2DA6837B18FB"/>
  </w:style>
  <w:style w:type="paragraph" w:customStyle="1" w:styleId="1043C6C3F04A41EA83F2FE59C167FDD4">
    <w:name w:val="1043C6C3F04A41EA83F2FE59C167FDD4"/>
  </w:style>
  <w:style w:type="paragraph" w:customStyle="1" w:styleId="B21D9149077D47B7B2419805889464D2">
    <w:name w:val="B21D9149077D47B7B2419805889464D2"/>
  </w:style>
  <w:style w:type="paragraph" w:customStyle="1" w:styleId="FD587A0B8EDF4A5B8A92B66336C1F5D2">
    <w:name w:val="FD587A0B8EDF4A5B8A92B66336C1F5D2"/>
  </w:style>
  <w:style w:type="paragraph" w:customStyle="1" w:styleId="83C55B8D2E0B4AF2B1F92C9E5897A9E4">
    <w:name w:val="83C55B8D2E0B4AF2B1F92C9E5897A9E4"/>
  </w:style>
  <w:style w:type="paragraph" w:customStyle="1" w:styleId="98BE38B40A6E415A84979EC0F78F0013">
    <w:name w:val="98BE38B40A6E415A84979EC0F78F0013"/>
  </w:style>
  <w:style w:type="paragraph" w:customStyle="1" w:styleId="19CB023C286841B9AAE8BCE39FAC9431">
    <w:name w:val="19CB023C286841B9AAE8BCE39FAC9431"/>
  </w:style>
  <w:style w:type="paragraph" w:customStyle="1" w:styleId="8E6D30C24F6A40F98CD5C31D34B38F17">
    <w:name w:val="8E6D30C24F6A40F98CD5C31D34B38F17"/>
  </w:style>
  <w:style w:type="paragraph" w:customStyle="1" w:styleId="E02CD0BD24AA419AB63DACB24ECA1455">
    <w:name w:val="E02CD0BD24AA419AB63DACB24ECA1455"/>
  </w:style>
  <w:style w:type="paragraph" w:customStyle="1" w:styleId="68B325597C0D4D03BCA1C98E4EECEB95">
    <w:name w:val="68B325597C0D4D03BCA1C98E4EECEB95"/>
  </w:style>
  <w:style w:type="paragraph" w:customStyle="1" w:styleId="EB47B69C55CB4A86A577BF1012960985">
    <w:name w:val="EB47B69C55CB4A86A577BF1012960985"/>
  </w:style>
  <w:style w:type="paragraph" w:customStyle="1" w:styleId="274E0E17C2E34CD7A8D0EF4B96EBD752">
    <w:name w:val="274E0E17C2E34CD7A8D0EF4B96EBD752"/>
  </w:style>
  <w:style w:type="paragraph" w:customStyle="1" w:styleId="881EEE8ACD604C74BE1D1F585A56472B">
    <w:name w:val="881EEE8ACD604C74BE1D1F585A56472B"/>
  </w:style>
  <w:style w:type="paragraph" w:customStyle="1" w:styleId="7E28F57AE4344621814DF22CDDF9D7A8">
    <w:name w:val="7E28F57AE4344621814DF22CDDF9D7A8"/>
  </w:style>
  <w:style w:type="paragraph" w:customStyle="1" w:styleId="B0AAD21216904CE8BAB690A15CE8DCBC">
    <w:name w:val="B0AAD21216904CE8BAB690A15CE8DCBC"/>
  </w:style>
  <w:style w:type="paragraph" w:customStyle="1" w:styleId="EEF9FDBBD45347629172B728B476B27F">
    <w:name w:val="EEF9FDBBD45347629172B728B476B27F"/>
  </w:style>
  <w:style w:type="paragraph" w:customStyle="1" w:styleId="A24873AF81804C1F96698E69B38B7206">
    <w:name w:val="A24873AF81804C1F96698E69B38B7206"/>
  </w:style>
  <w:style w:type="paragraph" w:customStyle="1" w:styleId="BCE0C335DD6E41BB90D1AA3BB73BEFDA">
    <w:name w:val="BCE0C335DD6E41BB90D1AA3BB73BEFDA"/>
    <w:rsid w:val="00AD1D9C"/>
  </w:style>
  <w:style w:type="paragraph" w:customStyle="1" w:styleId="56BB0348BD294263AE8F3680B8FE031B">
    <w:name w:val="56BB0348BD294263AE8F3680B8FE031B"/>
    <w:rsid w:val="00AD1D9C"/>
  </w:style>
  <w:style w:type="paragraph" w:customStyle="1" w:styleId="80937468414D49D69A4ED51E014F9C33">
    <w:name w:val="80937468414D49D69A4ED51E014F9C33"/>
    <w:rsid w:val="00AD1D9C"/>
  </w:style>
  <w:style w:type="paragraph" w:customStyle="1" w:styleId="73937BCE6B214821A47922BD4218C288">
    <w:name w:val="73937BCE6B214821A47922BD4218C288"/>
    <w:rsid w:val="00AD1D9C"/>
  </w:style>
  <w:style w:type="paragraph" w:customStyle="1" w:styleId="A6E226FA0DCC406FA81AA63B327AAFD4">
    <w:name w:val="A6E226FA0DCC406FA81AA63B327AAFD4"/>
    <w:rsid w:val="00AD1D9C"/>
  </w:style>
  <w:style w:type="paragraph" w:customStyle="1" w:styleId="BC1635305F5E4F65AE543888547B8DE4">
    <w:name w:val="BC1635305F5E4F65AE543888547B8DE4"/>
    <w:rsid w:val="00AD1D9C"/>
  </w:style>
  <w:style w:type="paragraph" w:customStyle="1" w:styleId="767437291F0C44B088EDEC7410AF767A">
    <w:name w:val="767437291F0C44B088EDEC7410AF767A"/>
    <w:rsid w:val="00AD1D9C"/>
  </w:style>
  <w:style w:type="paragraph" w:customStyle="1" w:styleId="BE1986F15A934EAB8A04E5041C48584F">
    <w:name w:val="BE1986F15A934EAB8A04E5041C48584F"/>
    <w:rsid w:val="00AD1D9C"/>
  </w:style>
  <w:style w:type="paragraph" w:customStyle="1" w:styleId="7FCBAE59694649A69131972F408C8141">
    <w:name w:val="7FCBAE59694649A69131972F408C8141"/>
    <w:rsid w:val="00AD1D9C"/>
  </w:style>
  <w:style w:type="paragraph" w:customStyle="1" w:styleId="7C2BCE7B858548F2B9F0A66834FA874C">
    <w:name w:val="7C2BCE7B858548F2B9F0A66834FA874C"/>
    <w:rsid w:val="00AD1D9C"/>
  </w:style>
  <w:style w:type="paragraph" w:customStyle="1" w:styleId="A167426FF9A8487480E956F364E3B64E">
    <w:name w:val="A167426FF9A8487480E956F364E3B64E"/>
    <w:rsid w:val="00AD1D9C"/>
  </w:style>
  <w:style w:type="paragraph" w:customStyle="1" w:styleId="983B0D5C8FD2479BA68D99B4484A5F4C">
    <w:name w:val="983B0D5C8FD2479BA68D99B4484A5F4C"/>
    <w:rsid w:val="00AD1D9C"/>
  </w:style>
  <w:style w:type="paragraph" w:customStyle="1" w:styleId="46C8878C7CD5403FBF00596FF2BBB13F">
    <w:name w:val="46C8878C7CD5403FBF00596FF2BBB13F"/>
    <w:rsid w:val="00AD1D9C"/>
  </w:style>
  <w:style w:type="paragraph" w:customStyle="1" w:styleId="EA6DAFE0D8714DC8B4C68FD9F2D4F5FB">
    <w:name w:val="EA6DAFE0D8714DC8B4C68FD9F2D4F5FB"/>
    <w:rsid w:val="00AD1D9C"/>
  </w:style>
  <w:style w:type="paragraph" w:customStyle="1" w:styleId="A80B3C1921054800A803E04ABB063963">
    <w:name w:val="A80B3C1921054800A803E04ABB063963"/>
    <w:rsid w:val="00AD1D9C"/>
  </w:style>
  <w:style w:type="paragraph" w:customStyle="1" w:styleId="29228CF7F0FD4598889952B842712C2F">
    <w:name w:val="29228CF7F0FD4598889952B842712C2F"/>
    <w:rsid w:val="00AD1D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40262f94-9f35-4ac3-9a90-690165a166b7"/>
    <ds:schemaRef ds:uri="a4f35948-e619-41b3-aa29-22878b09cfd2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0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jaypa</dc:creator>
  <cp:keywords/>
  <dc:description/>
  <cp:lastModifiedBy>jaypatelishere@outlook.com</cp:lastModifiedBy>
  <cp:revision>2</cp:revision>
  <cp:lastPrinted>2019-07-03T15:36:00Z</cp:lastPrinted>
  <dcterms:created xsi:type="dcterms:W3CDTF">2019-07-03T15:40:00Z</dcterms:created>
  <dcterms:modified xsi:type="dcterms:W3CDTF">2019-07-03T15:40:00Z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